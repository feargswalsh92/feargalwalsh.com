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E6CF" w14:textId="77777777" w:rsidR="0028570C" w:rsidRPr="0028570C" w:rsidRDefault="0028570C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</w:p>
    <w:tbl>
      <w:tblPr>
        <w:tblW w:w="101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  <w:gridCol w:w="3770"/>
        <w:gridCol w:w="3401"/>
      </w:tblGrid>
      <w:tr w:rsidR="00C135C6" w:rsidRPr="00C561B7" w14:paraId="5A9B2FF2" w14:textId="77777777" w:rsidTr="00240BC5">
        <w:trPr>
          <w:trHeight w:val="122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11B76A0B" w14:textId="77777777" w:rsidR="0028570C" w:rsidRPr="0028570C" w:rsidRDefault="0028570C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</w:p>
          <w:p w14:paraId="446BEF7A" w14:textId="77777777" w:rsidR="0028570C" w:rsidRPr="0028570C" w:rsidRDefault="00346FAA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 w:rsidRPr="00C135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>2527 25</w:t>
            </w:r>
            <w:r w:rsidRPr="00C135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vertAlign w:val="superscript"/>
                <w:lang w:eastAsia="en-US"/>
              </w:rPr>
              <w:t>th</w:t>
            </w:r>
            <w:r w:rsidRPr="00C135C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 xml:space="preserve"> Street</w:t>
            </w:r>
            <w:r w:rsidR="0028570C" w:rsidRPr="0028570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>.</w:t>
            </w:r>
          </w:p>
          <w:p w14:paraId="7BCF0018" w14:textId="77777777" w:rsidR="0028570C" w:rsidRPr="0028570C" w:rsidRDefault="0028570C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 w:rsidRPr="0028570C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n-US"/>
              </w:rPr>
              <w:t>San Francisco, CA 94110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F43A4AF" w14:textId="77777777" w:rsidR="0028570C" w:rsidRPr="0028570C" w:rsidRDefault="00C561B7" w:rsidP="00285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US"/>
              </w:rPr>
              <w:t xml:space="preserve">        </w:t>
            </w:r>
            <w:r w:rsidR="00346FAA" w:rsidRPr="00C135C6"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US"/>
              </w:rPr>
              <w:t>Feargal Walsh</w:t>
            </w:r>
          </w:p>
          <w:p w14:paraId="7111B319" w14:textId="77777777" w:rsidR="0028570C" w:rsidRPr="0028570C" w:rsidRDefault="0028570C" w:rsidP="0028570C">
            <w:pPr>
              <w:spacing w:after="24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4F10CB01" w14:textId="77777777" w:rsidR="0028570C" w:rsidRPr="0028570C" w:rsidRDefault="0028570C" w:rsidP="00C561B7">
            <w:pPr>
              <w:spacing w:after="0" w:line="240" w:lineRule="auto"/>
              <w:jc w:val="center"/>
              <w:rPr>
                <w:rStyle w:val="Hyperlink"/>
                <w:lang w:eastAsia="en-US"/>
              </w:rPr>
            </w:pPr>
          </w:p>
          <w:p w14:paraId="5248C831" w14:textId="77777777" w:rsidR="0028570C" w:rsidRPr="00C561B7" w:rsidRDefault="00346FAA" w:rsidP="00C561B7">
            <w:pPr>
              <w:jc w:val="right"/>
            </w:pPr>
            <w:r w:rsidRPr="00C561B7">
              <w:t>312</w:t>
            </w:r>
            <w:r w:rsidR="0028570C" w:rsidRPr="00C561B7">
              <w:t>-</w:t>
            </w:r>
            <w:r w:rsidRPr="00C561B7">
              <w:t>774</w:t>
            </w:r>
            <w:r w:rsidR="0028570C" w:rsidRPr="00C561B7">
              <w:t>-</w:t>
            </w:r>
            <w:r w:rsidRPr="00C561B7">
              <w:t>9029</w:t>
            </w:r>
          </w:p>
          <w:p w14:paraId="4D34F00B" w14:textId="77777777" w:rsidR="00C135C6" w:rsidRPr="00C561B7" w:rsidRDefault="00D426BA" w:rsidP="00C135C6">
            <w:pPr>
              <w:spacing w:after="0" w:line="240" w:lineRule="auto"/>
              <w:jc w:val="right"/>
              <w:rPr>
                <w:rStyle w:val="Hyperlink"/>
              </w:rPr>
            </w:pPr>
            <w:hyperlink r:id="rId8" w:history="1">
              <w:r w:rsidR="00346FAA" w:rsidRPr="00C561B7">
                <w:rPr>
                  <w:rStyle w:val="Hyperlink"/>
                </w:rPr>
                <w:t>feargswalsh</w:t>
              </w:r>
              <w:r w:rsidR="00346FAA" w:rsidRPr="00C561B7">
                <w:rPr>
                  <w:rStyle w:val="Hyperlink"/>
                  <w:lang w:eastAsia="en-US"/>
                </w:rPr>
                <w:t>@gmail.com</w:t>
              </w:r>
            </w:hyperlink>
          </w:p>
          <w:p w14:paraId="02E9B396" w14:textId="77777777" w:rsidR="00C135C6" w:rsidRPr="0028570C" w:rsidRDefault="00D426BA" w:rsidP="0028570C">
            <w:pPr>
              <w:spacing w:after="0" w:line="240" w:lineRule="auto"/>
              <w:jc w:val="right"/>
              <w:rPr>
                <w:rStyle w:val="Hyperlink"/>
                <w:lang w:eastAsia="en-US"/>
              </w:rPr>
            </w:pPr>
            <w:hyperlink r:id="rId9" w:history="1">
              <w:r w:rsidR="00C135C6" w:rsidRPr="00C561B7">
                <w:rPr>
                  <w:rStyle w:val="Hyperlink"/>
                  <w:lang w:eastAsia="en-US"/>
                </w:rPr>
                <w:t>www.feargalwalsh.com</w:t>
              </w:r>
            </w:hyperlink>
          </w:p>
        </w:tc>
      </w:tr>
      <w:tr w:rsidR="00C135C6" w:rsidRPr="00C561B7" w14:paraId="68B2F3E0" w14:textId="77777777" w:rsidTr="00240BC5">
        <w:trPr>
          <w:trHeight w:val="26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E8B4870" w14:textId="77777777" w:rsidR="00346FAA" w:rsidRPr="00C135C6" w:rsidRDefault="00346FAA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0669BED" w14:textId="77777777" w:rsidR="00346FAA" w:rsidRPr="00C135C6" w:rsidRDefault="00346FAA" w:rsidP="002857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32"/>
                <w:szCs w:val="32"/>
                <w:lang w:eastAsia="en-US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B787F28" w14:textId="77777777" w:rsidR="00346FAA" w:rsidRPr="00C561B7" w:rsidRDefault="00346FAA" w:rsidP="0028570C">
            <w:pPr>
              <w:spacing w:after="0" w:line="240" w:lineRule="auto"/>
              <w:rPr>
                <w:rStyle w:val="Hyperlink"/>
              </w:rPr>
            </w:pPr>
          </w:p>
        </w:tc>
      </w:tr>
    </w:tbl>
    <w:p w14:paraId="3442CA1E" w14:textId="77777777" w:rsidR="0028570C" w:rsidRPr="0028570C" w:rsidRDefault="00D426BA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D426BA">
        <w:rPr>
          <w:rFonts w:ascii="Arial" w:eastAsia="Times New Roman" w:hAnsi="Arial" w:cs="Arial"/>
          <w:noProof/>
          <w:color w:val="000000" w:themeColor="text1"/>
          <w:sz w:val="24"/>
          <w:szCs w:val="24"/>
          <w:lang w:eastAsia="en-US"/>
        </w:rPr>
        <w:pict w14:anchorId="0B97FB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150B067" w14:textId="77777777" w:rsidR="0028570C" w:rsidRPr="0028570C" w:rsidRDefault="0028570C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</w:p>
    <w:p w14:paraId="0F8C082F" w14:textId="77777777" w:rsidR="00907B9A" w:rsidRPr="0028570C" w:rsidRDefault="0028570C" w:rsidP="00240BC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US"/>
        </w:rPr>
      </w:pPr>
      <w:r w:rsidRPr="0028570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US"/>
        </w:rPr>
        <w:t>EXPERIENCE</w:t>
      </w:r>
    </w:p>
    <w:p w14:paraId="0A229F5D" w14:textId="77777777" w:rsidR="0028570C" w:rsidRPr="0028570C" w:rsidRDefault="00390499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C135C6">
        <w:rPr>
          <w:rFonts w:ascii="Arial" w:eastAsia="Times New Roman" w:hAnsi="Arial" w:cs="Arial"/>
          <w:b/>
          <w:bCs/>
          <w:color w:val="000000" w:themeColor="text1"/>
          <w:lang w:eastAsia="en-US"/>
        </w:rPr>
        <w:t xml:space="preserve">OBO </w:t>
      </w:r>
      <w:r w:rsidR="0028570C" w:rsidRPr="0028570C">
        <w:rPr>
          <w:rFonts w:ascii="Arial" w:eastAsia="Times New Roman" w:hAnsi="Arial" w:cs="Arial"/>
          <w:color w:val="000000" w:themeColor="text1"/>
          <w:sz w:val="18"/>
          <w:szCs w:val="18"/>
          <w:lang w:eastAsia="en-US"/>
        </w:rPr>
        <w:t>(</w:t>
      </w:r>
      <w:hyperlink r:id="rId10" w:history="1">
        <w:r w:rsidRPr="0028570C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www</w:t>
        </w:r>
        <w:r w:rsidRPr="00C135C6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.obo</w:t>
        </w:r>
        <w:r w:rsidRPr="0028570C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.</w:t>
        </w:r>
        <w:r w:rsidRPr="00C135C6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pm</w:t>
        </w:r>
      </w:hyperlink>
      <w:r w:rsidR="0028570C" w:rsidRPr="0028570C">
        <w:rPr>
          <w:rFonts w:ascii="Arial" w:eastAsia="Times New Roman" w:hAnsi="Arial" w:cs="Arial"/>
          <w:color w:val="000000" w:themeColor="text1"/>
          <w:sz w:val="18"/>
          <w:szCs w:val="18"/>
          <w:lang w:eastAsia="en-US"/>
        </w:rPr>
        <w:t>)</w:t>
      </w:r>
      <w:r w:rsidR="00A05C69" w:rsidRPr="00C135C6">
        <w:rPr>
          <w:rFonts w:ascii="Arial" w:eastAsia="Times New Roman" w:hAnsi="Arial" w:cs="Arial"/>
          <w:color w:val="000000" w:themeColor="text1"/>
          <w:lang w:eastAsia="en-US"/>
        </w:rPr>
        <w:t xml:space="preserve"> 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Belmont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, CA</w:t>
      </w:r>
    </w:p>
    <w:p w14:paraId="6D4858CF" w14:textId="77777777" w:rsidR="0028570C" w:rsidRPr="0028570C" w:rsidRDefault="00390499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C135C6">
        <w:rPr>
          <w:rFonts w:ascii="Arial" w:eastAsia="Times New Roman" w:hAnsi="Arial" w:cs="Arial"/>
          <w:i/>
          <w:iCs/>
          <w:color w:val="000000" w:themeColor="text1"/>
          <w:lang w:eastAsia="en-US"/>
        </w:rPr>
        <w:t>Frontend Engineer</w:t>
      </w:r>
      <w:r w:rsidR="0028570C" w:rsidRPr="0028570C">
        <w:rPr>
          <w:rFonts w:ascii="Arial" w:eastAsia="Times New Roman" w:hAnsi="Arial" w:cs="Arial"/>
          <w:color w:val="000000" w:themeColor="text1"/>
          <w:lang w:eastAsia="en-US"/>
        </w:rPr>
        <w:tab/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Nov</w:t>
      </w:r>
      <w:r w:rsidR="00C76BAB"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201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8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- Dec. 201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9</w:t>
      </w:r>
    </w:p>
    <w:p w14:paraId="0B83F13B" w14:textId="77777777" w:rsidR="0028570C" w:rsidRPr="0028570C" w:rsidRDefault="00390499" w:rsidP="0041452D">
      <w:pPr>
        <w:pStyle w:val="ImportedStyle"/>
        <w:numPr>
          <w:ilvl w:val="0"/>
          <w:numId w:val="25"/>
        </w:numPr>
      </w:pPr>
      <w:r w:rsidRPr="00C561B7">
        <w:t>Obo is a product management dashboard web application built with React, Redux, Immutable.js, Node.js</w:t>
      </w:r>
      <w:r w:rsidR="00A05C69" w:rsidRPr="00C561B7">
        <w:t xml:space="preserve">, </w:t>
      </w:r>
      <w:r w:rsidRPr="00C561B7">
        <w:t>RxJS</w:t>
      </w:r>
      <w:r w:rsidR="00A05C69" w:rsidRPr="00C561B7">
        <w:t xml:space="preserve"> and a Java backend.</w:t>
      </w:r>
    </w:p>
    <w:p w14:paraId="5FCA0F37" w14:textId="77777777" w:rsidR="00C90D99" w:rsidRPr="00C561B7" w:rsidRDefault="00390499" w:rsidP="0041452D">
      <w:pPr>
        <w:pStyle w:val="ImportedStyle"/>
        <w:numPr>
          <w:ilvl w:val="0"/>
          <w:numId w:val="25"/>
        </w:numPr>
      </w:pPr>
      <w:r w:rsidRPr="00C561B7">
        <w:t xml:space="preserve">Communicated </w:t>
      </w:r>
      <w:r w:rsidR="00A05C69" w:rsidRPr="00C561B7">
        <w:t>API</w:t>
      </w:r>
      <w:r w:rsidRPr="00C561B7">
        <w:t xml:space="preserve"> endpoint and payload requirements </w:t>
      </w:r>
      <w:r w:rsidR="00240BC5">
        <w:t xml:space="preserve">daily </w:t>
      </w:r>
      <w:r w:rsidRPr="00C561B7">
        <w:t xml:space="preserve">with backend </w:t>
      </w:r>
      <w:r w:rsidR="00C90D99" w:rsidRPr="00C561B7">
        <w:t>team</w:t>
      </w:r>
      <w:r w:rsidR="00A05C69" w:rsidRPr="00C561B7">
        <w:t>.</w:t>
      </w:r>
    </w:p>
    <w:p w14:paraId="65B6A651" w14:textId="77777777" w:rsidR="00A05C69" w:rsidRPr="00C561B7" w:rsidRDefault="00A05C69" w:rsidP="0041452D">
      <w:pPr>
        <w:pStyle w:val="ImportedStyle"/>
        <w:numPr>
          <w:ilvl w:val="0"/>
          <w:numId w:val="25"/>
        </w:numPr>
      </w:pPr>
      <w:r w:rsidRPr="00C561B7">
        <w:t>Integrated ngrok into development workflow to reduce reopening of tickets by 60%.</w:t>
      </w:r>
    </w:p>
    <w:p w14:paraId="2B175C80" w14:textId="77777777" w:rsidR="0028570C" w:rsidRPr="00C561B7" w:rsidRDefault="00C76BAB" w:rsidP="0041452D">
      <w:pPr>
        <w:pStyle w:val="ImportedStyle"/>
        <w:numPr>
          <w:ilvl w:val="0"/>
          <w:numId w:val="25"/>
        </w:numPr>
      </w:pPr>
      <w:r w:rsidRPr="00C561B7">
        <w:t xml:space="preserve">Reduced user interaction in the app by 50% by implementing </w:t>
      </w:r>
      <w:r w:rsidR="00A05C69" w:rsidRPr="00C561B7">
        <w:t xml:space="preserve">directly editable cells in </w:t>
      </w:r>
      <w:r w:rsidRPr="00C561B7">
        <w:t xml:space="preserve">a </w:t>
      </w:r>
      <w:r w:rsidR="00A05C69" w:rsidRPr="00C561B7">
        <w:t>React Table, using React Hooks.</w:t>
      </w:r>
    </w:p>
    <w:p w14:paraId="3A4463A1" w14:textId="77777777" w:rsidR="00A05C69" w:rsidRPr="0028570C" w:rsidRDefault="00A05C69" w:rsidP="0041452D">
      <w:pPr>
        <w:pStyle w:val="ImportedStyle"/>
        <w:numPr>
          <w:ilvl w:val="0"/>
          <w:numId w:val="25"/>
        </w:numPr>
      </w:pPr>
      <w:r w:rsidRPr="00C561B7">
        <w:t>Closed over 200 pull requests of high complexity</w:t>
      </w:r>
      <w:r w:rsidR="00C561B7">
        <w:t xml:space="preserve"> in</w:t>
      </w:r>
      <w:r w:rsidRPr="00C561B7">
        <w:t xml:space="preserve"> first year.</w:t>
      </w:r>
    </w:p>
    <w:p w14:paraId="6CAEFC1D" w14:textId="77777777" w:rsidR="0028570C" w:rsidRPr="00C561B7" w:rsidRDefault="00A05C69" w:rsidP="0041452D">
      <w:pPr>
        <w:pStyle w:val="ImportedStyle"/>
        <w:numPr>
          <w:ilvl w:val="0"/>
          <w:numId w:val="25"/>
        </w:numPr>
      </w:pPr>
      <w:r w:rsidRPr="00C561B7">
        <w:t xml:space="preserve">Promptly reviewed, offered feedback and merged over 140 fellow teammates’ </w:t>
      </w:r>
      <w:r w:rsidR="00C561B7" w:rsidRPr="00C561B7">
        <w:t>PRs.</w:t>
      </w:r>
    </w:p>
    <w:p w14:paraId="100AE291" w14:textId="77777777" w:rsidR="00C76BAB" w:rsidRPr="00240BC5" w:rsidRDefault="00C76BAB" w:rsidP="00240BC5">
      <w:pPr>
        <w:pStyle w:val="ImportedStyle"/>
        <w:numPr>
          <w:ilvl w:val="0"/>
          <w:numId w:val="37"/>
        </w:numPr>
      </w:pPr>
      <w:r w:rsidRPr="00240BC5">
        <w:t xml:space="preserve">Took initiative to mentor new hire in React, Redux and node.js server application </w:t>
      </w:r>
      <w:r w:rsidR="00C561B7" w:rsidRPr="00240BC5">
        <w:t>architecture in</w:t>
      </w:r>
      <w:r w:rsidRPr="00240BC5">
        <w:t xml:space="preserve"> </w:t>
      </w:r>
      <w:r w:rsidR="00C561B7" w:rsidRPr="00240BC5">
        <w:t xml:space="preserve">one </w:t>
      </w:r>
      <w:r w:rsidRPr="00240BC5">
        <w:t>month improving overall team output and happiness</w:t>
      </w:r>
      <w:r w:rsidR="00C561B7" w:rsidRPr="00240BC5">
        <w:t>.</w:t>
      </w:r>
    </w:p>
    <w:p w14:paraId="0CA29C3C" w14:textId="77777777" w:rsidR="0028570C" w:rsidRPr="0028570C" w:rsidRDefault="0028570C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</w:p>
    <w:p w14:paraId="55506F2E" w14:textId="7FB0BC74" w:rsidR="0028570C" w:rsidRPr="0028570C" w:rsidRDefault="00A05C69" w:rsidP="00A05C69">
      <w:pPr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C135C6">
        <w:rPr>
          <w:rFonts w:ascii="Arial" w:eastAsia="Times New Roman" w:hAnsi="Arial" w:cs="Arial"/>
          <w:b/>
          <w:bCs/>
          <w:color w:val="000000" w:themeColor="text1"/>
          <w:lang w:eastAsia="en-US"/>
        </w:rPr>
        <w:t>ZONDER(</w:t>
      </w:r>
      <w:hyperlink r:id="rId11" w:history="1">
        <w:r w:rsidRPr="0028570C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www</w:t>
        </w:r>
        <w:r w:rsidRPr="00C135C6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.zonderapp</w:t>
        </w:r>
        <w:r w:rsidRPr="0028570C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.</w:t>
        </w:r>
        <w:r w:rsidRPr="00C135C6">
          <w:rPr>
            <w:rStyle w:val="Hyperlink"/>
            <w:rFonts w:ascii="Arial" w:eastAsia="Times New Roman" w:hAnsi="Arial" w:cs="Arial"/>
            <w:color w:val="000000" w:themeColor="text1"/>
            <w:sz w:val="18"/>
            <w:szCs w:val="18"/>
            <w:lang w:eastAsia="en-US"/>
          </w:rPr>
          <w:t>com</w:t>
        </w:r>
      </w:hyperlink>
      <w:r w:rsidRPr="00C135C6"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  <w:t>)</w:t>
      </w:r>
      <w:r w:rsidR="0028570C" w:rsidRPr="0028570C">
        <w:rPr>
          <w:rFonts w:ascii="Arial" w:eastAsia="Times New Roman" w:hAnsi="Arial" w:cs="Arial"/>
          <w:b/>
          <w:bCs/>
          <w:color w:val="000000" w:themeColor="text1"/>
          <w:lang w:eastAsia="en-US"/>
        </w:rPr>
        <w:t xml:space="preserve"> 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Remote</w:t>
      </w:r>
    </w:p>
    <w:p w14:paraId="09C61932" w14:textId="6410375D" w:rsidR="0028570C" w:rsidRPr="0028570C" w:rsidRDefault="00A05C69" w:rsidP="002857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C135C6">
        <w:rPr>
          <w:rFonts w:ascii="Arial" w:eastAsia="Times New Roman" w:hAnsi="Arial" w:cs="Arial"/>
          <w:i/>
          <w:iCs/>
          <w:color w:val="000000" w:themeColor="text1"/>
          <w:lang w:eastAsia="en-US"/>
        </w:rPr>
        <w:t>React Native</w:t>
      </w:r>
      <w:r w:rsidR="007B5CA4">
        <w:rPr>
          <w:rFonts w:ascii="Arial" w:eastAsia="Times New Roman" w:hAnsi="Arial" w:cs="Arial"/>
          <w:i/>
          <w:iCs/>
          <w:color w:val="000000" w:themeColor="text1"/>
          <w:lang w:eastAsia="en-US"/>
        </w:rPr>
        <w:t xml:space="preserve"> iOS and Android </w:t>
      </w:r>
      <w:r w:rsidRPr="00C135C6">
        <w:rPr>
          <w:rFonts w:ascii="Arial" w:eastAsia="Times New Roman" w:hAnsi="Arial" w:cs="Arial"/>
          <w:i/>
          <w:iCs/>
          <w:color w:val="000000" w:themeColor="text1"/>
          <w:lang w:eastAsia="en-US"/>
        </w:rPr>
        <w:t>Engineer</w:t>
      </w:r>
      <w:r w:rsidRPr="00C135C6">
        <w:rPr>
          <w:rFonts w:ascii="Arial" w:eastAsia="Times New Roman" w:hAnsi="Arial" w:cs="Arial"/>
          <w:color w:val="000000" w:themeColor="text1"/>
          <w:lang w:eastAsia="en-US"/>
        </w:rPr>
        <w:t xml:space="preserve">    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Jan</w:t>
      </w:r>
      <w:r w:rsidR="00C76BAB"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.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201</w:t>
      </w:r>
      <w:r w:rsidR="00C76BAB"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8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r w:rsidR="00C76BAB"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–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r w:rsidR="00C76BAB"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Nov.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201</w:t>
      </w:r>
      <w:r w:rsidR="00896F4F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8</w:t>
      </w:r>
    </w:p>
    <w:p w14:paraId="0FC152B5" w14:textId="77777777" w:rsidR="0028570C" w:rsidRPr="00C135C6" w:rsidRDefault="00240BC5" w:rsidP="007B5CA4">
      <w:pPr>
        <w:pStyle w:val="ImportedStyle"/>
        <w:numPr>
          <w:ilvl w:val="0"/>
          <w:numId w:val="27"/>
        </w:numPr>
        <w:rPr>
          <w:caps/>
        </w:rPr>
      </w:pPr>
      <w:r>
        <w:rPr>
          <w:rFonts w:eastAsiaTheme="minorHAnsi"/>
        </w:rPr>
        <w:t>Architected</w:t>
      </w:r>
      <w:r w:rsidR="00C76BAB" w:rsidRPr="00C135C6">
        <w:rPr>
          <w:rFonts w:eastAsiaTheme="minorHAnsi"/>
        </w:rPr>
        <w:t xml:space="preserve"> app in React Native, utilizing the Context API and Redux for state management from a wireframe to the iOS and Android App stores in under three months.</w:t>
      </w:r>
    </w:p>
    <w:p w14:paraId="068E9E6F" w14:textId="77777777" w:rsidR="0041452D" w:rsidRPr="00907B9A" w:rsidRDefault="0041452D" w:rsidP="00907B9A">
      <w:pPr>
        <w:pStyle w:val="ImportedStyle"/>
        <w:numPr>
          <w:ilvl w:val="0"/>
          <w:numId w:val="36"/>
        </w:numPr>
        <w:rPr>
          <w:rFonts w:eastAsiaTheme="minorHAnsi"/>
        </w:rPr>
      </w:pPr>
      <w:r w:rsidRPr="00907B9A">
        <w:rPr>
          <w:rFonts w:eastAsiaTheme="minorHAnsi"/>
        </w:rPr>
        <w:t>Implemented type safety using Flow, decreasing crashes by 90%.</w:t>
      </w:r>
    </w:p>
    <w:p w14:paraId="2860B00A" w14:textId="77777777" w:rsidR="0041452D" w:rsidRPr="007B5CA4" w:rsidRDefault="0041452D" w:rsidP="007B5CA4">
      <w:pPr>
        <w:pStyle w:val="ImportedStyle"/>
        <w:numPr>
          <w:ilvl w:val="0"/>
          <w:numId w:val="27"/>
        </w:numPr>
        <w:rPr>
          <w:b/>
        </w:rPr>
      </w:pPr>
      <w:r w:rsidRPr="009A5E05">
        <w:t>Integrated the react-native-maps API extensively to show the user places nea</w:t>
      </w:r>
      <w:r w:rsidR="00240BC5">
        <w:t xml:space="preserve">rby </w:t>
      </w:r>
      <w:r w:rsidRPr="009A5E05">
        <w:t xml:space="preserve">where they </w:t>
      </w:r>
      <w:r w:rsidR="00240BC5">
        <w:t>could</w:t>
      </w:r>
      <w:r w:rsidRPr="009A5E05">
        <w:t xml:space="preserve"> earn</w:t>
      </w:r>
      <w:r>
        <w:t xml:space="preserve"> rewards.</w:t>
      </w:r>
    </w:p>
    <w:p w14:paraId="204E2D73" w14:textId="77777777" w:rsidR="007B5CA4" w:rsidRPr="007B5CA4" w:rsidRDefault="007B5CA4" w:rsidP="007B5CA4">
      <w:pPr>
        <w:pStyle w:val="ImportedStyle"/>
        <w:numPr>
          <w:ilvl w:val="0"/>
          <w:numId w:val="27"/>
        </w:numPr>
        <w:rPr>
          <w:b/>
        </w:rPr>
      </w:pPr>
      <w:r>
        <w:t xml:space="preserve">Mentored new hires in </w:t>
      </w:r>
      <w:r w:rsidR="00240BC5">
        <w:t>R</w:t>
      </w:r>
      <w:r>
        <w:t>eact</w:t>
      </w:r>
      <w:r w:rsidR="00240BC5">
        <w:t xml:space="preserve"> N</w:t>
      </w:r>
      <w:r>
        <w:t>ative, JavaScript and library specific domain knowledge.</w:t>
      </w:r>
    </w:p>
    <w:p w14:paraId="723268FE" w14:textId="77777777" w:rsidR="007B5CA4" w:rsidRDefault="007B5CA4" w:rsidP="007B5CA4">
      <w:pPr>
        <w:pStyle w:val="ImportedStyle"/>
      </w:pPr>
    </w:p>
    <w:p w14:paraId="12F2DEC6" w14:textId="77777777" w:rsidR="007B5CA4" w:rsidRPr="0028570C" w:rsidRDefault="007B5CA4" w:rsidP="007B5CA4">
      <w:pPr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 w:themeColor="text1"/>
          <w:lang w:eastAsia="en-US"/>
        </w:rPr>
        <w:t xml:space="preserve">FREELANCE </w:t>
      </w:r>
      <w:r w:rsidR="00907B9A">
        <w:rPr>
          <w:rFonts w:ascii="Arial" w:eastAsia="Times New Roman" w:hAnsi="Arial" w:cs="Arial"/>
          <w:b/>
          <w:bCs/>
          <w:color w:val="000000" w:themeColor="text1"/>
          <w:lang w:eastAsia="en-US"/>
        </w:rPr>
        <w:t xml:space="preserve">EXPERIENCE </w:t>
      </w:r>
      <w:r w:rsidR="00907B9A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Chicago, IL</w:t>
      </w:r>
    </w:p>
    <w:p w14:paraId="0A590735" w14:textId="77777777" w:rsidR="00873C35" w:rsidRDefault="007B5CA4" w:rsidP="007B5CA4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n-US"/>
        </w:rPr>
        <w:t>Web and Mobile Development</w:t>
      </w:r>
      <w:r w:rsidRPr="00C135C6">
        <w:rPr>
          <w:rFonts w:ascii="Arial" w:eastAsia="Times New Roman" w:hAnsi="Arial" w:cs="Arial"/>
          <w:color w:val="000000" w:themeColor="text1"/>
          <w:lang w:eastAsia="en-US"/>
        </w:rPr>
        <w:t xml:space="preserve">    </w:t>
      </w:r>
      <w:r w:rsidR="00873C35">
        <w:rPr>
          <w:rFonts w:ascii="Arial" w:eastAsia="Times New Roman" w:hAnsi="Arial" w:cs="Arial"/>
          <w:color w:val="000000" w:themeColor="text1"/>
          <w:lang w:eastAsia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Feb. 2017 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–</w:t>
      </w:r>
      <w:r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Present</w:t>
      </w:r>
    </w:p>
    <w:p w14:paraId="1476355A" w14:textId="77777777" w:rsidR="00873C35" w:rsidRPr="00873C35" w:rsidRDefault="007B5CA4" w:rsidP="00873C35">
      <w:pPr>
        <w:pStyle w:val="ImportedStyle"/>
        <w:numPr>
          <w:ilvl w:val="0"/>
          <w:numId w:val="35"/>
        </w:numPr>
      </w:pPr>
      <w:r w:rsidRPr="00873C35">
        <w:t>Spearheaded project of a react native mobile app for use in facilities services industry</w:t>
      </w:r>
      <w:r w:rsidR="00873C35" w:rsidRPr="00873C35">
        <w:t>(</w:t>
      </w:r>
      <w:hyperlink r:id="rId12" w:history="1">
        <w:r w:rsidR="00907B9A" w:rsidRPr="0028570C">
          <w:rPr>
            <w:rStyle w:val="Hyperlink"/>
            <w:sz w:val="18"/>
            <w:szCs w:val="18"/>
          </w:rPr>
          <w:t>www</w:t>
        </w:r>
        <w:r w:rsidR="00907B9A" w:rsidRPr="00431497">
          <w:rPr>
            <w:rStyle w:val="Hyperlink"/>
            <w:sz w:val="18"/>
            <w:szCs w:val="18"/>
          </w:rPr>
          <w:t>.getroute</w:t>
        </w:r>
        <w:r w:rsidR="00907B9A" w:rsidRPr="0028570C">
          <w:rPr>
            <w:rStyle w:val="Hyperlink"/>
            <w:sz w:val="18"/>
            <w:szCs w:val="18"/>
          </w:rPr>
          <w:t>.</w:t>
        </w:r>
        <w:r w:rsidR="00907B9A" w:rsidRPr="00431497">
          <w:rPr>
            <w:rStyle w:val="Hyperlink"/>
            <w:sz w:val="18"/>
            <w:szCs w:val="18"/>
          </w:rPr>
          <w:t>com</w:t>
        </w:r>
      </w:hyperlink>
      <w:r w:rsidR="00873C35" w:rsidRPr="00873C35">
        <w:t>).</w:t>
      </w:r>
    </w:p>
    <w:p w14:paraId="15E980E9" w14:textId="77777777" w:rsidR="007B5CA4" w:rsidRPr="00873C35" w:rsidRDefault="00873C35" w:rsidP="007B5CA4">
      <w:pPr>
        <w:pStyle w:val="ImportedStyle"/>
        <w:numPr>
          <w:ilvl w:val="0"/>
          <w:numId w:val="35"/>
        </w:numPr>
        <w:rPr>
          <w:rFonts w:eastAsiaTheme="minorHAnsi"/>
        </w:rPr>
      </w:pPr>
      <w:r w:rsidRPr="00873C35">
        <w:t xml:space="preserve">Boosted sales of construction firm by 35% </w:t>
      </w:r>
      <w:r w:rsidR="00240BC5">
        <w:t xml:space="preserve">by </w:t>
      </w:r>
      <w:r w:rsidRPr="00873C35">
        <w:t>updating website</w:t>
      </w:r>
      <w:r>
        <w:t>(</w:t>
      </w:r>
      <w:hyperlink r:id="rId13" w:history="1">
        <w:r w:rsidR="00907B9A" w:rsidRPr="0028570C">
          <w:rPr>
            <w:rStyle w:val="Hyperlink"/>
            <w:sz w:val="18"/>
            <w:szCs w:val="18"/>
          </w:rPr>
          <w:t>www</w:t>
        </w:r>
        <w:r w:rsidR="00907B9A" w:rsidRPr="00431497">
          <w:rPr>
            <w:rStyle w:val="Hyperlink"/>
            <w:sz w:val="18"/>
            <w:szCs w:val="18"/>
          </w:rPr>
          <w:t>.mcvandevelopment</w:t>
        </w:r>
        <w:r w:rsidR="00907B9A" w:rsidRPr="0028570C">
          <w:rPr>
            <w:rStyle w:val="Hyperlink"/>
            <w:sz w:val="18"/>
            <w:szCs w:val="18"/>
          </w:rPr>
          <w:t>.</w:t>
        </w:r>
        <w:r w:rsidR="00907B9A" w:rsidRPr="00431497">
          <w:rPr>
            <w:rStyle w:val="Hyperlink"/>
            <w:sz w:val="18"/>
            <w:szCs w:val="18"/>
          </w:rPr>
          <w:t>com</w:t>
        </w:r>
      </w:hyperlink>
      <w:r w:rsidR="00907B9A">
        <w:rPr>
          <w:sz w:val="18"/>
          <w:szCs w:val="18"/>
          <w:u w:val="single"/>
        </w:rPr>
        <w:t>).</w:t>
      </w:r>
    </w:p>
    <w:p w14:paraId="3A031B80" w14:textId="77777777" w:rsidR="007B5CA4" w:rsidRPr="00471DD2" w:rsidRDefault="007B5CA4" w:rsidP="007B5CA4">
      <w:pPr>
        <w:pStyle w:val="ImportedStyle"/>
        <w:rPr>
          <w:b/>
        </w:rPr>
      </w:pPr>
    </w:p>
    <w:p w14:paraId="2442C176" w14:textId="77777777" w:rsidR="00907B9A" w:rsidRPr="0028570C" w:rsidRDefault="0028570C" w:rsidP="00907B9A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US"/>
        </w:rPr>
      </w:pPr>
      <w:r w:rsidRPr="0028570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US"/>
        </w:rPr>
        <w:t>EDUCATION</w:t>
      </w:r>
    </w:p>
    <w:p w14:paraId="30049C0B" w14:textId="77777777" w:rsidR="0041452D" w:rsidRDefault="00C135C6" w:rsidP="0041452D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</w:pPr>
      <w:r w:rsidRPr="00C135C6">
        <w:rPr>
          <w:rFonts w:ascii="Arial" w:eastAsia="Times New Roman" w:hAnsi="Arial" w:cs="Arial"/>
          <w:b/>
          <w:bCs/>
          <w:color w:val="000000" w:themeColor="text1"/>
          <w:lang w:eastAsia="en-US"/>
        </w:rPr>
        <w:t>LOYOLA UNIVERSITY CHICAGO</w:t>
      </w:r>
      <w:r w:rsidR="007B5CA4">
        <w:rPr>
          <w:rFonts w:ascii="Arial" w:eastAsia="Times New Roman" w:hAnsi="Arial" w:cs="Arial"/>
          <w:b/>
          <w:bCs/>
          <w:color w:val="000000" w:themeColor="text1"/>
          <w:lang w:eastAsia="en-US"/>
        </w:rPr>
        <w:t xml:space="preserve"> 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Chicago</w:t>
      </w:r>
      <w:r w:rsidR="0028570C" w:rsidRPr="0028570C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 xml:space="preserve">, </w:t>
      </w:r>
      <w:r w:rsidRPr="00C135C6"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IL</w:t>
      </w:r>
    </w:p>
    <w:p w14:paraId="3BE3131C" w14:textId="77777777" w:rsidR="00240BC5" w:rsidRDefault="00240BC5" w:rsidP="00240BC5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</w:pPr>
      <w:r>
        <w:rPr>
          <w:rFonts w:ascii="Arial" w:eastAsia="Times New Roman" w:hAnsi="Arial" w:cs="Arial"/>
          <w:i/>
          <w:iCs/>
          <w:color w:val="000000" w:themeColor="text1"/>
          <w:lang w:eastAsia="en-US"/>
        </w:rPr>
        <w:t>MSc Computer Science</w:t>
      </w:r>
      <w:r w:rsidRPr="00C135C6">
        <w:rPr>
          <w:rFonts w:ascii="Arial" w:eastAsia="Times New Roman" w:hAnsi="Arial" w:cs="Arial"/>
          <w:color w:val="000000" w:themeColor="text1"/>
          <w:lang w:eastAsia="en-US"/>
        </w:rPr>
        <w:t xml:space="preserve">  </w:t>
      </w:r>
      <w:r>
        <w:rPr>
          <w:rFonts w:ascii="Arial" w:eastAsia="Times New Roman" w:hAnsi="Arial" w:cs="Arial"/>
          <w:color w:val="000000" w:themeColor="text1"/>
          <w:lang w:eastAsia="en-US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  <w:t>Jan. 2017</w:t>
      </w:r>
    </w:p>
    <w:p w14:paraId="1160ED18" w14:textId="77777777" w:rsidR="00240BC5" w:rsidRDefault="00240BC5" w:rsidP="0041452D">
      <w:pPr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en-US"/>
        </w:rPr>
      </w:pPr>
    </w:p>
    <w:p w14:paraId="4E7475FA" w14:textId="77777777" w:rsidR="00907B9A" w:rsidRPr="0028570C" w:rsidRDefault="0028570C" w:rsidP="00240BC5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  <w:sz w:val="24"/>
          <w:szCs w:val="24"/>
          <w:lang w:eastAsia="en-US"/>
        </w:rPr>
      </w:pPr>
      <w:r w:rsidRPr="0028570C">
        <w:rPr>
          <w:rFonts w:ascii="Arial" w:eastAsia="Times New Roman" w:hAnsi="Arial" w:cs="Arial"/>
          <w:b/>
          <w:bCs/>
          <w:color w:val="000000" w:themeColor="text1"/>
          <w:sz w:val="26"/>
          <w:szCs w:val="26"/>
          <w:lang w:eastAsia="en-US"/>
        </w:rPr>
        <w:t>LANGUAGES AND TECHNOLOGIES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8218"/>
      </w:tblGrid>
      <w:tr w:rsidR="00C135C6" w:rsidRPr="0028570C" w14:paraId="707E72FE" w14:textId="77777777" w:rsidTr="0028570C">
        <w:trPr>
          <w:trHeight w:val="3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14:paraId="64DEE3DD" w14:textId="77777777" w:rsidR="0028570C" w:rsidRPr="0028570C" w:rsidRDefault="0028570C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 w:rsidRPr="0028570C"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  <w:t>Proficient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14:paraId="55D892A4" w14:textId="77777777" w:rsidR="0028570C" w:rsidRPr="0028570C" w:rsidRDefault="0028570C" w:rsidP="0041452D">
            <w:pPr>
              <w:pStyle w:val="ImportedStyle"/>
              <w:rPr>
                <w:sz w:val="24"/>
                <w:szCs w:val="24"/>
              </w:rPr>
            </w:pPr>
            <w:r w:rsidRPr="0028570C">
              <w:t xml:space="preserve"> React, </w:t>
            </w:r>
            <w:r w:rsidR="00C561B7">
              <w:t xml:space="preserve">Redux, </w:t>
            </w:r>
            <w:r w:rsidRPr="0028570C">
              <w:t>JavaScrip</w:t>
            </w:r>
            <w:r w:rsidR="0041452D">
              <w:t>t</w:t>
            </w:r>
            <w:r w:rsidRPr="0028570C">
              <w:t>,</w:t>
            </w:r>
            <w:r w:rsidR="00C561B7">
              <w:t xml:space="preserve"> JSX, React Native, Immutable.js, </w:t>
            </w:r>
            <w:r w:rsidRPr="0028570C">
              <w:t>Git, HTML, CSS</w:t>
            </w:r>
            <w:r w:rsidR="00C561B7">
              <w:t>, Sa</w:t>
            </w:r>
            <w:r w:rsidR="0041452D">
              <w:t>ss</w:t>
            </w:r>
            <w:r w:rsidR="00C561B7">
              <w:t xml:space="preserve">. </w:t>
            </w:r>
          </w:p>
        </w:tc>
      </w:tr>
      <w:tr w:rsidR="00C135C6" w:rsidRPr="0028570C" w14:paraId="048E8C9A" w14:textId="77777777" w:rsidTr="0028570C">
        <w:trPr>
          <w:trHeight w:val="3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14:paraId="3E0E7D2C" w14:textId="77777777" w:rsidR="0028570C" w:rsidRPr="0028570C" w:rsidRDefault="0028570C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 w:rsidRPr="0028570C">
              <w:rPr>
                <w:rFonts w:ascii="Arial" w:eastAsia="Times New Roman" w:hAnsi="Arial" w:cs="Arial"/>
                <w:b/>
                <w:bCs/>
                <w:color w:val="000000" w:themeColor="text1"/>
                <w:lang w:eastAsia="en-US"/>
              </w:rPr>
              <w:t>Familiar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3" w:type="dxa"/>
              <w:left w:w="13" w:type="dxa"/>
              <w:bottom w:w="13" w:type="dxa"/>
              <w:right w:w="13" w:type="dxa"/>
            </w:tcMar>
            <w:hideMark/>
          </w:tcPr>
          <w:p w14:paraId="4CE4E769" w14:textId="3A3A9BC3" w:rsidR="0028570C" w:rsidRPr="0028570C" w:rsidRDefault="00C561B7" w:rsidP="0028570C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n-US"/>
              </w:rPr>
              <w:t>Jest, Enzyme, RxJS,</w:t>
            </w:r>
            <w:r w:rsidR="0041452D">
              <w:rPr>
                <w:rFonts w:ascii="Arial" w:eastAsia="Times New Roman" w:hAnsi="Arial" w:cs="Arial"/>
                <w:color w:val="000000" w:themeColor="text1"/>
                <w:lang w:eastAsia="en-US"/>
              </w:rPr>
              <w:t xml:space="preserve"> Redux-saga, Flow</w:t>
            </w:r>
            <w:r>
              <w:rPr>
                <w:rFonts w:ascii="Arial" w:eastAsia="Times New Roman" w:hAnsi="Arial" w:cs="Arial"/>
                <w:color w:val="000000" w:themeColor="text1"/>
                <w:lang w:eastAsia="en-US"/>
              </w:rPr>
              <w:t>.</w:t>
            </w:r>
            <w:bookmarkStart w:id="0" w:name="_GoBack"/>
            <w:bookmarkEnd w:id="0"/>
          </w:p>
        </w:tc>
      </w:tr>
    </w:tbl>
    <w:p w14:paraId="6BB4A12C" w14:textId="77777777" w:rsidR="000345CA" w:rsidRPr="00C135C6" w:rsidRDefault="000345CA" w:rsidP="00854E86">
      <w:pPr>
        <w:pStyle w:val="Heading2"/>
      </w:pPr>
    </w:p>
    <w:sectPr w:rsidR="000345CA" w:rsidRPr="00C135C6">
      <w:footerReference w:type="default" r:id="rId14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43F1D" w14:textId="77777777" w:rsidR="00D426BA" w:rsidRDefault="00D426BA">
      <w:pPr>
        <w:spacing w:after="0" w:line="240" w:lineRule="auto"/>
      </w:pPr>
      <w:r>
        <w:separator/>
      </w:r>
    </w:p>
  </w:endnote>
  <w:endnote w:type="continuationSeparator" w:id="0">
    <w:p w14:paraId="6F6AF8AA" w14:textId="77777777" w:rsidR="00D426BA" w:rsidRDefault="00D4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 (Headings CS)">
    <w:panose1 w:val="020B0604020202020204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2BEDF" w14:textId="77777777" w:rsidR="000345CA" w:rsidRDefault="00B0508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97363" w14:textId="77777777" w:rsidR="00D426BA" w:rsidRDefault="00D426BA">
      <w:pPr>
        <w:spacing w:after="0" w:line="240" w:lineRule="auto"/>
      </w:pPr>
      <w:r>
        <w:separator/>
      </w:r>
    </w:p>
  </w:footnote>
  <w:footnote w:type="continuationSeparator" w:id="0">
    <w:p w14:paraId="4F2056B7" w14:textId="77777777" w:rsidR="00D426BA" w:rsidRDefault="00D4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2822B4"/>
    <w:multiLevelType w:val="multilevel"/>
    <w:tmpl w:val="1504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724EC4"/>
    <w:multiLevelType w:val="multilevel"/>
    <w:tmpl w:val="F6AE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9912B27"/>
    <w:multiLevelType w:val="hybridMultilevel"/>
    <w:tmpl w:val="F83EF152"/>
    <w:lvl w:ilvl="0" w:tplc="97063B78">
      <w:start w:val="3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B916C44"/>
    <w:multiLevelType w:val="hybridMultilevel"/>
    <w:tmpl w:val="95E8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FE3934"/>
    <w:multiLevelType w:val="hybridMultilevel"/>
    <w:tmpl w:val="837A7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660744"/>
    <w:multiLevelType w:val="hybridMultilevel"/>
    <w:tmpl w:val="8F8EE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16496"/>
    <w:multiLevelType w:val="hybridMultilevel"/>
    <w:tmpl w:val="411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DD033C"/>
    <w:multiLevelType w:val="hybridMultilevel"/>
    <w:tmpl w:val="95A69A44"/>
    <w:lvl w:ilvl="0" w:tplc="2C38AA6C">
      <w:start w:val="31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3B4820"/>
    <w:multiLevelType w:val="hybridMultilevel"/>
    <w:tmpl w:val="615EE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D77296"/>
    <w:multiLevelType w:val="hybridMultilevel"/>
    <w:tmpl w:val="06DEF456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1410B5"/>
    <w:multiLevelType w:val="hybridMultilevel"/>
    <w:tmpl w:val="32B81EFE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3A22FB"/>
    <w:multiLevelType w:val="hybridMultilevel"/>
    <w:tmpl w:val="88D24580"/>
    <w:lvl w:ilvl="0" w:tplc="7C5C3D34">
      <w:numFmt w:val="bullet"/>
      <w:lvlText w:val="-"/>
      <w:lvlJc w:val="left"/>
      <w:pPr>
        <w:ind w:left="720" w:hanging="360"/>
      </w:pPr>
      <w:rPr>
        <w:rFonts w:ascii="Rockwell" w:eastAsiaTheme="majorEastAsia" w:hAnsi="Rockwell" w:cs="Times New Roman (Headings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21EB9"/>
    <w:multiLevelType w:val="hybridMultilevel"/>
    <w:tmpl w:val="C2384FDA"/>
    <w:lvl w:ilvl="0" w:tplc="F4D67A34">
      <w:start w:val="3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365"/>
    <w:multiLevelType w:val="hybridMultilevel"/>
    <w:tmpl w:val="2FCC173E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267D79"/>
    <w:multiLevelType w:val="hybridMultilevel"/>
    <w:tmpl w:val="E5D6CF40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E3490"/>
    <w:multiLevelType w:val="multilevel"/>
    <w:tmpl w:val="6CD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1105B8"/>
    <w:multiLevelType w:val="hybridMultilevel"/>
    <w:tmpl w:val="3C5E6EA2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44045A"/>
    <w:multiLevelType w:val="hybridMultilevel"/>
    <w:tmpl w:val="5F3CD8D2"/>
    <w:lvl w:ilvl="0" w:tplc="E2988590">
      <w:start w:val="31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027118"/>
    <w:multiLevelType w:val="hybridMultilevel"/>
    <w:tmpl w:val="D9BE00AA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8559AB"/>
    <w:multiLevelType w:val="hybridMultilevel"/>
    <w:tmpl w:val="9E76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9105EB"/>
    <w:multiLevelType w:val="hybridMultilevel"/>
    <w:tmpl w:val="01FC8CEE"/>
    <w:lvl w:ilvl="0" w:tplc="E1C4B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2103C"/>
    <w:multiLevelType w:val="hybridMultilevel"/>
    <w:tmpl w:val="DBCE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B03726"/>
    <w:multiLevelType w:val="hybridMultilevel"/>
    <w:tmpl w:val="C3B443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9B3D0F"/>
    <w:multiLevelType w:val="multilevel"/>
    <w:tmpl w:val="53E2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CE2070"/>
    <w:multiLevelType w:val="multilevel"/>
    <w:tmpl w:val="492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816D6"/>
    <w:multiLevelType w:val="hybridMultilevel"/>
    <w:tmpl w:val="72583DCE"/>
    <w:lvl w:ilvl="0" w:tplc="2C38AA6C">
      <w:start w:val="3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5"/>
  </w:num>
  <w:num w:numId="12">
    <w:abstractNumId w:val="34"/>
  </w:num>
  <w:num w:numId="13">
    <w:abstractNumId w:val="26"/>
  </w:num>
  <w:num w:numId="14">
    <w:abstractNumId w:val="12"/>
  </w:num>
  <w:num w:numId="15">
    <w:abstractNumId w:val="11"/>
  </w:num>
  <w:num w:numId="16">
    <w:abstractNumId w:val="22"/>
  </w:num>
  <w:num w:numId="17">
    <w:abstractNumId w:val="10"/>
  </w:num>
  <w:num w:numId="18">
    <w:abstractNumId w:val="28"/>
  </w:num>
  <w:num w:numId="19">
    <w:abstractNumId w:val="15"/>
  </w:num>
  <w:num w:numId="20">
    <w:abstractNumId w:val="36"/>
  </w:num>
  <w:num w:numId="21">
    <w:abstractNumId w:val="21"/>
  </w:num>
  <w:num w:numId="22">
    <w:abstractNumId w:val="27"/>
  </w:num>
  <w:num w:numId="23">
    <w:abstractNumId w:val="29"/>
  </w:num>
  <w:num w:numId="24">
    <w:abstractNumId w:val="31"/>
  </w:num>
  <w:num w:numId="25">
    <w:abstractNumId w:val="19"/>
  </w:num>
  <w:num w:numId="26">
    <w:abstractNumId w:val="23"/>
  </w:num>
  <w:num w:numId="27">
    <w:abstractNumId w:val="30"/>
  </w:num>
  <w:num w:numId="28">
    <w:abstractNumId w:val="14"/>
  </w:num>
  <w:num w:numId="29">
    <w:abstractNumId w:val="20"/>
  </w:num>
  <w:num w:numId="30">
    <w:abstractNumId w:val="13"/>
  </w:num>
  <w:num w:numId="31">
    <w:abstractNumId w:val="25"/>
  </w:num>
  <w:num w:numId="32">
    <w:abstractNumId w:val="18"/>
  </w:num>
  <w:num w:numId="33">
    <w:abstractNumId w:val="33"/>
  </w:num>
  <w:num w:numId="34">
    <w:abstractNumId w:val="24"/>
  </w:num>
  <w:num w:numId="35">
    <w:abstractNumId w:val="16"/>
  </w:num>
  <w:num w:numId="36">
    <w:abstractNumId w:val="1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80"/>
    <w:rsid w:val="000345CA"/>
    <w:rsid w:val="000F2A80"/>
    <w:rsid w:val="00197C27"/>
    <w:rsid w:val="00240BC5"/>
    <w:rsid w:val="0028570C"/>
    <w:rsid w:val="00346FAA"/>
    <w:rsid w:val="00390499"/>
    <w:rsid w:val="00394197"/>
    <w:rsid w:val="003A1F68"/>
    <w:rsid w:val="0041452D"/>
    <w:rsid w:val="00690371"/>
    <w:rsid w:val="007B5CA4"/>
    <w:rsid w:val="00854E86"/>
    <w:rsid w:val="00873C35"/>
    <w:rsid w:val="00896F4F"/>
    <w:rsid w:val="00907B9A"/>
    <w:rsid w:val="00A05C69"/>
    <w:rsid w:val="00A34FD1"/>
    <w:rsid w:val="00B0508D"/>
    <w:rsid w:val="00C135C6"/>
    <w:rsid w:val="00C561B7"/>
    <w:rsid w:val="00C76BAB"/>
    <w:rsid w:val="00C90D99"/>
    <w:rsid w:val="00D426BA"/>
    <w:rsid w:val="00F63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5A32B"/>
  <w15:chartTrackingRefBased/>
  <w15:docId w15:val="{10060F75-8B3A-3A4A-98EE-03F2AA5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NormalWeb">
    <w:name w:val="Normal (Web)"/>
    <w:basedOn w:val="Normal"/>
    <w:uiPriority w:val="99"/>
    <w:semiHidden/>
    <w:unhideWhenUsed/>
    <w:rsid w:val="0028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28570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28570C"/>
  </w:style>
  <w:style w:type="character" w:styleId="UnresolvedMention">
    <w:name w:val="Unresolved Mention"/>
    <w:basedOn w:val="DefaultParagraphFont"/>
    <w:uiPriority w:val="99"/>
    <w:semiHidden/>
    <w:unhideWhenUsed/>
    <w:rsid w:val="00346F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AA"/>
    <w:rPr>
      <w:color w:val="A65E82" w:themeColor="followedHyperlink"/>
      <w:u w:val="single"/>
    </w:rPr>
  </w:style>
  <w:style w:type="paragraph" w:customStyle="1" w:styleId="ImportedStyle">
    <w:name w:val="ImportedStyle"/>
    <w:basedOn w:val="Normal"/>
    <w:qFormat/>
    <w:rsid w:val="0041452D"/>
    <w:pPr>
      <w:spacing w:after="0" w:line="240" w:lineRule="auto"/>
    </w:pPr>
    <w:rPr>
      <w:rFonts w:ascii="Arial" w:eastAsia="Times New Roman" w:hAnsi="Arial" w:cs="Arial"/>
      <w:color w:val="000000" w:themeColor="text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argswalsh@gmail.com" TargetMode="External"/><Relationship Id="rId13" Type="http://schemas.openxmlformats.org/officeDocument/2006/relationships/hyperlink" Target="http://www.mcvandevelopme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etroute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onderap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obo.p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eargalwalsh.com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eargalwalsh/Library/Containers/com.microsoft.Word/Data/Library/Application%20Support/Microsoft/Office/16.0/DTS/en-US%7b7532452D-109E-AD46-9DE5-10D1433D54BC%7d/%7b55B1A3AA-A5D9-3D4C-A7D5-3F00FD994A5B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7EB530-6A20-7242-8B1E-D0DB7701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{55B1A3AA-A5D9-3D4C-A7D5-3F00FD994A5B}tf10002079.dotx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Angela Lahoz</cp:lastModifiedBy>
  <cp:revision>2</cp:revision>
  <dcterms:created xsi:type="dcterms:W3CDTF">2020-01-21T17:25:00Z</dcterms:created>
  <dcterms:modified xsi:type="dcterms:W3CDTF">2020-01-21T17:25:00Z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